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5D" w:rsidRDefault="00AC425D">
      <w:r>
        <w:t>Nama : Torangto Situngkir</w:t>
      </w:r>
    </w:p>
    <w:p w:rsidR="00AC425D" w:rsidRDefault="00AC425D">
      <w:r>
        <w:t>NIM : 123180122</w:t>
      </w:r>
    </w:p>
    <w:p w:rsidR="00AC425D" w:rsidRDefault="00AC425D"/>
    <w:p w:rsidR="00AC425D" w:rsidRDefault="00AC425D"/>
    <w:p w:rsidR="00AC425D" w:rsidRDefault="00AC425D">
      <w:r>
        <w:t>Screenshot Tugas  PBO</w:t>
      </w:r>
    </w:p>
    <w:p w:rsidR="00AC425D" w:rsidRDefault="00AC425D"/>
    <w:p w:rsidR="00AC425D" w:rsidRDefault="00AC425D" w:rsidP="00AC425D">
      <w:r>
        <w:t>1.SS Database</w:t>
      </w:r>
    </w:p>
    <w:p w:rsidR="00AC425D" w:rsidRDefault="009B5FF3" w:rsidP="00AC425D">
      <w:pPr>
        <w:ind w:left="360"/>
      </w:pPr>
      <w:r w:rsidRPr="009B5FF3">
        <w:drawing>
          <wp:inline distT="0" distB="0" distL="0" distR="0" wp14:anchorId="66CD0ECE" wp14:editId="23D3CE3C">
            <wp:extent cx="594360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F3" w:rsidRDefault="009B5FF3" w:rsidP="009B5FF3">
      <w:r>
        <w:t xml:space="preserve">2.SS </w:t>
      </w:r>
      <w:r w:rsidR="002D5C0C">
        <w:t>Java class</w:t>
      </w:r>
    </w:p>
    <w:p w:rsidR="002D5C0C" w:rsidRDefault="002D5C0C" w:rsidP="009B5FF3">
      <w:r w:rsidRPr="002D5C0C">
        <w:drawing>
          <wp:inline distT="0" distB="0" distL="0" distR="0" wp14:anchorId="13D274C9" wp14:editId="399713CE">
            <wp:extent cx="5943600" cy="131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0C" w:rsidRDefault="002D5C0C" w:rsidP="009B5FF3"/>
    <w:p w:rsidR="002D5C0C" w:rsidRDefault="002D5C0C" w:rsidP="009B5FF3"/>
    <w:p w:rsidR="002D5C0C" w:rsidRDefault="002D5C0C" w:rsidP="009B5FF3"/>
    <w:p w:rsidR="002D5C0C" w:rsidRDefault="002D5C0C" w:rsidP="009B5FF3"/>
    <w:p w:rsidR="002D5C0C" w:rsidRDefault="002D5C0C" w:rsidP="009B5FF3"/>
    <w:p w:rsidR="002D5C0C" w:rsidRDefault="002D5C0C" w:rsidP="009B5FF3"/>
    <w:p w:rsidR="002D5C0C" w:rsidRDefault="002D5C0C" w:rsidP="009B5FF3"/>
    <w:p w:rsidR="002D5C0C" w:rsidRDefault="002D5C0C" w:rsidP="009B5FF3"/>
    <w:p w:rsidR="002D5C0C" w:rsidRDefault="002D5C0C" w:rsidP="009B5FF3"/>
    <w:p w:rsidR="002D5C0C" w:rsidRDefault="002D5C0C" w:rsidP="009B5FF3">
      <w:r>
        <w:t>3.SS Aplikasi Bagian Home (Pada saat belum ada data yang diklik maka tombol edit,hapus,lihat akan disable)</w:t>
      </w:r>
    </w:p>
    <w:p w:rsidR="002D5C0C" w:rsidRDefault="002D5C0C" w:rsidP="009B5FF3">
      <w:r w:rsidRPr="002D5C0C">
        <w:drawing>
          <wp:inline distT="0" distB="0" distL="0" distR="0" wp14:anchorId="3F8C9671" wp14:editId="27281A41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0C" w:rsidRDefault="002D5C0C" w:rsidP="009B5FF3"/>
    <w:p w:rsidR="002D5C0C" w:rsidRDefault="00115F88" w:rsidP="009B5FF3">
      <w:r>
        <w:t>4</w:t>
      </w:r>
      <w:r w:rsidR="00830B51">
        <w:t>.Aplikasi Home setelah salah satu data di klik</w:t>
      </w:r>
    </w:p>
    <w:p w:rsidR="00115F88" w:rsidRDefault="00115F88" w:rsidP="009B5FF3">
      <w:r w:rsidRPr="00115F88">
        <w:drawing>
          <wp:inline distT="0" distB="0" distL="0" distR="0" wp14:anchorId="15E5DC93" wp14:editId="2E4BA8AB">
            <wp:extent cx="5238750" cy="35395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26" cy="35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88" w:rsidRDefault="00115F88" w:rsidP="009B5FF3">
      <w:r>
        <w:lastRenderedPageBreak/>
        <w:t>5.Menu tambah</w:t>
      </w:r>
    </w:p>
    <w:p w:rsidR="00115F88" w:rsidRDefault="00115F88" w:rsidP="009B5FF3">
      <w:r w:rsidRPr="00115F88">
        <w:drawing>
          <wp:inline distT="0" distB="0" distL="0" distR="0" wp14:anchorId="58C4715E" wp14:editId="033E1485">
            <wp:extent cx="5620534" cy="40677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88" w:rsidRDefault="00115F88" w:rsidP="009B5FF3"/>
    <w:p w:rsidR="00115F88" w:rsidRDefault="00115F88" w:rsidP="009B5FF3">
      <w:r w:rsidRPr="00115F88">
        <w:drawing>
          <wp:anchor distT="0" distB="0" distL="114300" distR="114300" simplePos="0" relativeHeight="251658240" behindDoc="1" locked="0" layoutInCell="1" allowOverlap="1" wp14:anchorId="4D17D63E" wp14:editId="2682E6DC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3209925" cy="2968986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14" cy="2975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6. Menu Edit</w:t>
      </w:r>
    </w:p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>
      <w:r>
        <w:t>7.Menu Lihat</w:t>
      </w:r>
    </w:p>
    <w:p w:rsidR="00115F88" w:rsidRDefault="00115F88" w:rsidP="009B5FF3"/>
    <w:p w:rsidR="00115F88" w:rsidRDefault="00115F88" w:rsidP="009B5FF3">
      <w:r w:rsidRPr="00115F88">
        <w:drawing>
          <wp:inline distT="0" distB="0" distL="0" distR="0" wp14:anchorId="796D90D5" wp14:editId="4A99D722">
            <wp:extent cx="3077004" cy="356284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>
      <w:r>
        <w:t>8.Tampilkan Semua Data</w:t>
      </w:r>
    </w:p>
    <w:p w:rsidR="00115F88" w:rsidRDefault="00115F88" w:rsidP="009B5FF3">
      <w:r w:rsidRPr="00115F88">
        <w:drawing>
          <wp:inline distT="0" distB="0" distL="0" distR="0" wp14:anchorId="6AD16BB2" wp14:editId="3B724B16">
            <wp:extent cx="5943600" cy="4180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>
      <w:r>
        <w:t>9.Menu Hapus Data</w:t>
      </w:r>
    </w:p>
    <w:p w:rsidR="00115F88" w:rsidRDefault="00115F88" w:rsidP="009B5FF3">
      <w:r w:rsidRPr="00115F88">
        <w:drawing>
          <wp:inline distT="0" distB="0" distL="0" distR="0" wp14:anchorId="61B868C1" wp14:editId="38E94736">
            <wp:extent cx="5277587" cy="522995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/>
    <w:p w:rsidR="00115F88" w:rsidRDefault="00115F88" w:rsidP="009B5FF3">
      <w:r>
        <w:t>10.Tampilan Setelah Data Dihapus</w:t>
      </w:r>
    </w:p>
    <w:p w:rsidR="00115F88" w:rsidRDefault="00115F88" w:rsidP="009B5FF3">
      <w:bookmarkStart w:id="0" w:name="_GoBack"/>
      <w:bookmarkEnd w:id="0"/>
    </w:p>
    <w:p w:rsidR="00115F88" w:rsidRDefault="00115F88" w:rsidP="009B5FF3">
      <w:r w:rsidRPr="00115F88">
        <w:drawing>
          <wp:inline distT="0" distB="0" distL="0" distR="0" wp14:anchorId="0459649A" wp14:editId="03EBB15B">
            <wp:extent cx="4848902" cy="545858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0CC" w:rsidRDefault="00FF00CC" w:rsidP="00115F88">
      <w:pPr>
        <w:spacing w:after="0" w:line="240" w:lineRule="auto"/>
      </w:pPr>
      <w:r>
        <w:separator/>
      </w:r>
    </w:p>
  </w:endnote>
  <w:endnote w:type="continuationSeparator" w:id="0">
    <w:p w:rsidR="00FF00CC" w:rsidRDefault="00FF00CC" w:rsidP="0011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0CC" w:rsidRDefault="00FF00CC" w:rsidP="00115F88">
      <w:pPr>
        <w:spacing w:after="0" w:line="240" w:lineRule="auto"/>
      </w:pPr>
      <w:r>
        <w:separator/>
      </w:r>
    </w:p>
  </w:footnote>
  <w:footnote w:type="continuationSeparator" w:id="0">
    <w:p w:rsidR="00FF00CC" w:rsidRDefault="00FF00CC" w:rsidP="00115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0F5F"/>
    <w:multiLevelType w:val="hybridMultilevel"/>
    <w:tmpl w:val="B1B02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0483F"/>
    <w:multiLevelType w:val="hybridMultilevel"/>
    <w:tmpl w:val="3C14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973D3"/>
    <w:multiLevelType w:val="hybridMultilevel"/>
    <w:tmpl w:val="644E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30BF6"/>
    <w:multiLevelType w:val="hybridMultilevel"/>
    <w:tmpl w:val="7E6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5D"/>
    <w:rsid w:val="00115F88"/>
    <w:rsid w:val="002D5C0C"/>
    <w:rsid w:val="00673369"/>
    <w:rsid w:val="00830B51"/>
    <w:rsid w:val="009B5FF3"/>
    <w:rsid w:val="00AC425D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EBAAA-4A06-4A43-B77A-767828B4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42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88"/>
  </w:style>
  <w:style w:type="paragraph" w:styleId="Footer">
    <w:name w:val="footer"/>
    <w:basedOn w:val="Normal"/>
    <w:link w:val="FooterChar"/>
    <w:uiPriority w:val="99"/>
    <w:unhideWhenUsed/>
    <w:rsid w:val="00115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5\1033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word2013.dotx</Template>
  <TotalTime>271</TotalTime>
  <Pages>7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Torangto Situngkir</dc:creator>
  <cp:lastModifiedBy>Torangto Situngkir</cp:lastModifiedBy>
  <cp:revision>3</cp:revision>
  <dcterms:created xsi:type="dcterms:W3CDTF">2020-04-18T06:45:00Z</dcterms:created>
  <dcterms:modified xsi:type="dcterms:W3CDTF">2020-04-18T11:16:00Z</dcterms:modified>
</cp:coreProperties>
</file>