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CF" w:rsidRDefault="005241C7">
      <w:r>
        <w:t xml:space="preserve">Nama </w:t>
      </w:r>
      <w:r>
        <w:tab/>
        <w:t>: Torangto Situngkir</w:t>
      </w:r>
    </w:p>
    <w:p w:rsidR="005241C7" w:rsidRDefault="005241C7">
      <w:r>
        <w:t xml:space="preserve">NIM </w:t>
      </w:r>
      <w:r>
        <w:tab/>
        <w:t>: 123180122</w:t>
      </w:r>
    </w:p>
    <w:p w:rsidR="005241C7" w:rsidRDefault="005241C7" w:rsidP="005241C7">
      <w:pPr>
        <w:jc w:val="center"/>
        <w:rPr>
          <w:b/>
        </w:rPr>
      </w:pPr>
      <w:proofErr w:type="gramStart"/>
      <w:r>
        <w:rPr>
          <w:b/>
        </w:rPr>
        <w:t xml:space="preserve">TUGAS </w:t>
      </w:r>
      <w:r w:rsidRPr="005241C7">
        <w:rPr>
          <w:b/>
        </w:rPr>
        <w:t xml:space="preserve"> PBO</w:t>
      </w:r>
      <w:proofErr w:type="gramEnd"/>
    </w:p>
    <w:p w:rsidR="005241C7" w:rsidRPr="005241C7" w:rsidRDefault="005241C7" w:rsidP="005241C7">
      <w:proofErr w:type="gramStart"/>
      <w:r w:rsidRPr="005241C7">
        <w:t>1.Screenshot</w:t>
      </w:r>
      <w:proofErr w:type="gramEnd"/>
      <w:r w:rsidRPr="005241C7">
        <w:t xml:space="preserve"> Database</w:t>
      </w:r>
    </w:p>
    <w:p w:rsidR="005241C7" w:rsidRDefault="005241C7" w:rsidP="005241C7">
      <w:pPr>
        <w:rPr>
          <w:b/>
        </w:rPr>
      </w:pPr>
      <w:r w:rsidRPr="005241C7">
        <w:rPr>
          <w:b/>
        </w:rPr>
        <w:drawing>
          <wp:anchor distT="0" distB="0" distL="114300" distR="114300" simplePos="0" relativeHeight="251658240" behindDoc="1" locked="0" layoutInCell="1" allowOverlap="1" wp14:anchorId="59A9A130" wp14:editId="5B99916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3084195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P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>
      <w:proofErr w:type="gramStart"/>
      <w:r>
        <w:t>2</w:t>
      </w:r>
      <w:r w:rsidRPr="005241C7">
        <w:t>.Screenshot</w:t>
      </w:r>
      <w:proofErr w:type="gramEnd"/>
      <w:r w:rsidRPr="005241C7">
        <w:t xml:space="preserve"> </w:t>
      </w:r>
      <w:r>
        <w:t>Program Awal</w:t>
      </w:r>
    </w:p>
    <w:p w:rsidR="005241C7" w:rsidRDefault="005241C7" w:rsidP="005241C7">
      <w:r w:rsidRPr="005241C7">
        <w:drawing>
          <wp:anchor distT="0" distB="0" distL="114300" distR="114300" simplePos="0" relativeHeight="251659264" behindDoc="1" locked="0" layoutInCell="1" allowOverlap="1" wp14:anchorId="58D0AF00" wp14:editId="58D681F8">
            <wp:simplePos x="0" y="0"/>
            <wp:positionH relativeFrom="column">
              <wp:posOffset>19050</wp:posOffset>
            </wp:positionH>
            <wp:positionV relativeFrom="paragraph">
              <wp:posOffset>11430</wp:posOffset>
            </wp:positionV>
            <wp:extent cx="5943600" cy="34512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41C7" w:rsidRP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5241C7" w:rsidP="005241C7"/>
    <w:p w:rsidR="005241C7" w:rsidRDefault="00752D5A" w:rsidP="005241C7">
      <w:proofErr w:type="gramStart"/>
      <w:r>
        <w:t>3</w:t>
      </w:r>
      <w:r w:rsidR="005241C7" w:rsidRPr="005241C7">
        <w:t>.Screenshot</w:t>
      </w:r>
      <w:proofErr w:type="gramEnd"/>
      <w:r w:rsidR="005241C7" w:rsidRPr="005241C7">
        <w:t xml:space="preserve"> </w:t>
      </w:r>
      <w:r w:rsidR="005241C7">
        <w:t xml:space="preserve">Program </w:t>
      </w:r>
      <w:r w:rsidR="005241C7">
        <w:t>Saat Tambah Data</w:t>
      </w:r>
    </w:p>
    <w:p w:rsidR="00CE11E4" w:rsidRDefault="00D12435" w:rsidP="005241C7">
      <w:r w:rsidRPr="00D12435">
        <w:drawing>
          <wp:inline distT="0" distB="0" distL="0" distR="0" wp14:anchorId="69A20476" wp14:editId="742B752E">
            <wp:extent cx="5943600" cy="5387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35" w:rsidRDefault="00D12435" w:rsidP="005241C7">
      <w:r w:rsidRPr="00D12435">
        <w:drawing>
          <wp:inline distT="0" distB="0" distL="0" distR="0" wp14:anchorId="30906AD4" wp14:editId="6093BE9B">
            <wp:extent cx="59436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35" w:rsidRDefault="00C8675A" w:rsidP="00D12435">
      <w:proofErr w:type="gramStart"/>
      <w:r>
        <w:lastRenderedPageBreak/>
        <w:t>4</w:t>
      </w:r>
      <w:r w:rsidR="00D12435" w:rsidRPr="005241C7">
        <w:t>.Screenshot</w:t>
      </w:r>
      <w:proofErr w:type="gramEnd"/>
      <w:r w:rsidR="00D12435" w:rsidRPr="005241C7">
        <w:t xml:space="preserve"> </w:t>
      </w:r>
      <w:r w:rsidR="00D12435">
        <w:t xml:space="preserve">Program Saat </w:t>
      </w:r>
      <w:r w:rsidR="00D12435">
        <w:t xml:space="preserve">Ubah/Edit </w:t>
      </w:r>
      <w:r w:rsidR="00D12435">
        <w:t xml:space="preserve"> Data</w:t>
      </w:r>
      <w:r>
        <w:t xml:space="preserve"> </w:t>
      </w:r>
      <w:r w:rsidRPr="00C8675A">
        <w:rPr>
          <w:b/>
        </w:rPr>
        <w:t>(NIM TIDAK BISA DIUBAH)</w:t>
      </w:r>
    </w:p>
    <w:p w:rsidR="008C5CA5" w:rsidRDefault="008C5CA5" w:rsidP="00D12435">
      <w:r w:rsidRPr="008C5CA5">
        <w:drawing>
          <wp:inline distT="0" distB="0" distL="0" distR="0" wp14:anchorId="0974AB92" wp14:editId="500A1116">
            <wp:extent cx="5943600" cy="54267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435" w:rsidRDefault="008C5CA5" w:rsidP="005241C7">
      <w:r w:rsidRPr="008C5CA5">
        <w:lastRenderedPageBreak/>
        <w:drawing>
          <wp:inline distT="0" distB="0" distL="0" distR="0" wp14:anchorId="0AEF8F8D" wp14:editId="3062398D">
            <wp:extent cx="5943600" cy="44977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CA5" w:rsidRDefault="008C5CA5" w:rsidP="005241C7"/>
    <w:p w:rsidR="008C5CA5" w:rsidRDefault="008C5CA5" w:rsidP="005241C7">
      <w:r w:rsidRPr="008C5CA5">
        <w:drawing>
          <wp:inline distT="0" distB="0" distL="0" distR="0" wp14:anchorId="6EEF179D" wp14:editId="5594DE29">
            <wp:extent cx="5943600" cy="21164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D5A" w:rsidRDefault="00752D5A" w:rsidP="005241C7"/>
    <w:p w:rsidR="005241C7" w:rsidRDefault="005241C7" w:rsidP="005241C7"/>
    <w:p w:rsidR="008C5CA5" w:rsidRDefault="008C5CA5" w:rsidP="005241C7"/>
    <w:p w:rsidR="008C5CA5" w:rsidRDefault="008C5CA5" w:rsidP="005241C7"/>
    <w:p w:rsidR="008C5CA5" w:rsidRDefault="00C8675A" w:rsidP="008C5CA5">
      <w:proofErr w:type="gramStart"/>
      <w:r>
        <w:lastRenderedPageBreak/>
        <w:t>5</w:t>
      </w:r>
      <w:r w:rsidR="008C5CA5" w:rsidRPr="005241C7">
        <w:t>.Screenshot</w:t>
      </w:r>
      <w:proofErr w:type="gramEnd"/>
      <w:r w:rsidR="008C5CA5" w:rsidRPr="005241C7">
        <w:t xml:space="preserve"> </w:t>
      </w:r>
      <w:r w:rsidR="008C5CA5">
        <w:t xml:space="preserve">Program Saat </w:t>
      </w:r>
      <w:r w:rsidR="008C5CA5">
        <w:t>Hapus</w:t>
      </w:r>
      <w:r w:rsidR="008C5CA5">
        <w:t xml:space="preserve">  Data</w:t>
      </w:r>
    </w:p>
    <w:p w:rsidR="00F728FA" w:rsidRDefault="00F728FA" w:rsidP="008C5CA5">
      <w:r w:rsidRPr="00F728FA">
        <w:drawing>
          <wp:anchor distT="0" distB="0" distL="114300" distR="114300" simplePos="0" relativeHeight="251660288" behindDoc="0" locked="0" layoutInCell="1" allowOverlap="1" wp14:anchorId="6342DD16" wp14:editId="17288DB4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5867400" cy="396676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966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5CA5" w:rsidRDefault="008C5CA5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>
      <w:r w:rsidRPr="00F728FA">
        <w:drawing>
          <wp:inline distT="0" distB="0" distL="0" distR="0" wp14:anchorId="2EE12AAF" wp14:editId="72956870">
            <wp:extent cx="5943600" cy="1931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FA" w:rsidRDefault="00F728FA" w:rsidP="005241C7"/>
    <w:p w:rsidR="00F728FA" w:rsidRDefault="00F728FA" w:rsidP="005241C7"/>
    <w:p w:rsidR="00F728FA" w:rsidRDefault="00F728FA" w:rsidP="005241C7"/>
    <w:p w:rsidR="00F728FA" w:rsidRDefault="00F728FA" w:rsidP="005241C7"/>
    <w:p w:rsidR="00F728FA" w:rsidRDefault="00C8675A" w:rsidP="00F728FA">
      <w:r>
        <w:lastRenderedPageBreak/>
        <w:t>6</w:t>
      </w:r>
      <w:bookmarkStart w:id="0" w:name="_GoBack"/>
      <w:bookmarkEnd w:id="0"/>
      <w:r w:rsidR="00F728FA" w:rsidRPr="005241C7">
        <w:t xml:space="preserve">.Screenshot </w:t>
      </w:r>
      <w:r w:rsidR="00F728FA">
        <w:t xml:space="preserve">Program Saat </w:t>
      </w:r>
      <w:r w:rsidR="00F728FA">
        <w:t>Reset</w:t>
      </w:r>
      <w:r w:rsidR="00F728FA">
        <w:t xml:space="preserve">  Data</w:t>
      </w:r>
    </w:p>
    <w:p w:rsidR="00F728FA" w:rsidRDefault="00F728FA" w:rsidP="005241C7"/>
    <w:p w:rsidR="00F728FA" w:rsidRDefault="00F728FA" w:rsidP="00F728FA">
      <w:pPr>
        <w:keepNext/>
      </w:pPr>
      <w:r w:rsidRPr="00F728FA">
        <w:drawing>
          <wp:inline distT="0" distB="0" distL="0" distR="0" wp14:anchorId="3C662777" wp14:editId="3604C863">
            <wp:extent cx="5943600" cy="53898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8FA" w:rsidRDefault="00F728FA" w:rsidP="00F728FA">
      <w:pPr>
        <w:pStyle w:val="Caption"/>
      </w:pPr>
      <w:r>
        <w:t>Saat Belum Di reset tabel Form Masih Terisi</w:t>
      </w:r>
      <w:r w:rsidR="00C8675A">
        <w:t xml:space="preserve"> </w:t>
      </w:r>
    </w:p>
    <w:p w:rsidR="00F728FA" w:rsidRPr="005241C7" w:rsidRDefault="00F728FA" w:rsidP="005241C7">
      <w:r w:rsidRPr="00F728FA">
        <w:drawing>
          <wp:anchor distT="0" distB="0" distL="114300" distR="114300" simplePos="0" relativeHeight="251661312" behindDoc="0" locked="0" layoutInCell="1" allowOverlap="1" wp14:anchorId="578047E2" wp14:editId="6F529093">
            <wp:simplePos x="0" y="0"/>
            <wp:positionH relativeFrom="margin">
              <wp:align>right</wp:align>
            </wp:positionH>
            <wp:positionV relativeFrom="paragraph">
              <wp:posOffset>104140</wp:posOffset>
            </wp:positionV>
            <wp:extent cx="5943600" cy="20478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28FA" w:rsidRPr="005241C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452" w:rsidRDefault="00801452" w:rsidP="005241C7">
      <w:pPr>
        <w:spacing w:after="0" w:line="240" w:lineRule="auto"/>
      </w:pPr>
      <w:r>
        <w:separator/>
      </w:r>
    </w:p>
  </w:endnote>
  <w:endnote w:type="continuationSeparator" w:id="0">
    <w:p w:rsidR="00801452" w:rsidRDefault="00801452" w:rsidP="005241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452" w:rsidRDefault="00801452" w:rsidP="005241C7">
      <w:pPr>
        <w:spacing w:after="0" w:line="240" w:lineRule="auto"/>
      </w:pPr>
      <w:r>
        <w:separator/>
      </w:r>
    </w:p>
  </w:footnote>
  <w:footnote w:type="continuationSeparator" w:id="0">
    <w:p w:rsidR="00801452" w:rsidRDefault="00801452" w:rsidP="005241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C7"/>
    <w:rsid w:val="005241C7"/>
    <w:rsid w:val="00752D5A"/>
    <w:rsid w:val="00801452"/>
    <w:rsid w:val="008C5CA5"/>
    <w:rsid w:val="00B729CF"/>
    <w:rsid w:val="00C8675A"/>
    <w:rsid w:val="00CE11E4"/>
    <w:rsid w:val="00D12435"/>
    <w:rsid w:val="00F7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A3961-0B81-4DBA-A954-CBDC6441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1C7"/>
  </w:style>
  <w:style w:type="paragraph" w:styleId="Footer">
    <w:name w:val="footer"/>
    <w:basedOn w:val="Normal"/>
    <w:link w:val="FooterChar"/>
    <w:uiPriority w:val="99"/>
    <w:unhideWhenUsed/>
    <w:rsid w:val="00524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1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15\1033\QuickStyles\word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17BCE-CC18-48CA-87E3-AC557ED61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word2013.dotx</Template>
  <TotalTime>22</TotalTime>
  <Pages>6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Torangto Situngkir</dc:creator>
  <cp:lastModifiedBy>Torangto Situngkir</cp:lastModifiedBy>
  <cp:revision>5</cp:revision>
  <dcterms:created xsi:type="dcterms:W3CDTF">2020-04-11T10:05:00Z</dcterms:created>
  <dcterms:modified xsi:type="dcterms:W3CDTF">2020-04-11T10:27:00Z</dcterms:modified>
</cp:coreProperties>
</file>